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5968" w14:textId="294DCBB0" w:rsidR="00385C71" w:rsidRDefault="00EB5928" w:rsidP="00E32805">
      <w:pPr>
        <w:ind w:right="-27"/>
        <w:outlineLvl w:val="0"/>
        <w:rPr>
          <w:b/>
          <w:color w:val="808080" w:themeColor="background1" w:themeShade="80"/>
          <w:sz w:val="36"/>
          <w:szCs w:val="44"/>
        </w:rPr>
      </w:pPr>
      <w:r w:rsidRPr="00EB5928">
        <w:rPr>
          <w:b/>
          <w:color w:val="808080" w:themeColor="background1" w:themeShade="80"/>
          <w:sz w:val="36"/>
          <w:szCs w:val="44"/>
        </w:rPr>
        <w:t>GANTT CHART</w:t>
      </w:r>
    </w:p>
    <w:p w14:paraId="0CBCC5BF" w14:textId="77777777" w:rsidR="0005511C" w:rsidRPr="00B079B7" w:rsidRDefault="0005511C" w:rsidP="00E32805">
      <w:pPr>
        <w:ind w:right="-27"/>
        <w:outlineLvl w:val="0"/>
        <w:rPr>
          <w:b/>
          <w:color w:val="808080" w:themeColor="background1" w:themeShade="80"/>
          <w:sz w:val="18"/>
          <w:szCs w:val="21"/>
        </w:rPr>
      </w:pPr>
    </w:p>
    <w:tbl>
      <w:tblPr>
        <w:tblStyle w:val="TableGrid"/>
        <w:tblW w:w="18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3870"/>
        <w:gridCol w:w="2340"/>
        <w:gridCol w:w="2340"/>
        <w:gridCol w:w="2340"/>
      </w:tblGrid>
      <w:tr w:rsidR="0005511C" w14:paraId="491C17FB" w14:textId="77777777" w:rsidTr="009A2F68">
        <w:trPr>
          <w:trHeight w:val="225"/>
        </w:trPr>
        <w:tc>
          <w:tcPr>
            <w:tcW w:w="8100" w:type="dxa"/>
            <w:tcBorders>
              <w:bottom w:val="single" w:sz="8" w:space="0" w:color="BFBFBF" w:themeColor="background1" w:themeShade="BF"/>
            </w:tcBorders>
          </w:tcPr>
          <w:p w14:paraId="40FAF77E" w14:textId="77777777" w:rsidR="0005511C" w:rsidRPr="00B079B7" w:rsidRDefault="0005511C" w:rsidP="0005511C">
            <w:pPr>
              <w:ind w:left="-109" w:right="-27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t>PROJECT NAME</w:t>
            </w:r>
          </w:p>
        </w:tc>
        <w:tc>
          <w:tcPr>
            <w:tcW w:w="3870" w:type="dxa"/>
            <w:tcBorders>
              <w:bottom w:val="single" w:sz="8" w:space="0" w:color="BFBFBF" w:themeColor="background1" w:themeShade="BF"/>
            </w:tcBorders>
          </w:tcPr>
          <w:p w14:paraId="76F58512" w14:textId="77777777" w:rsidR="0005511C" w:rsidRPr="00B079B7" w:rsidRDefault="0005511C" w:rsidP="0005511C">
            <w:pPr>
              <w:ind w:left="-122" w:right="-27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t>PROJECT LEAD</w:t>
            </w:r>
          </w:p>
        </w:tc>
        <w:tc>
          <w:tcPr>
            <w:tcW w:w="2340" w:type="dxa"/>
            <w:tcBorders>
              <w:bottom w:val="single" w:sz="8" w:space="0" w:color="BFBFBF" w:themeColor="background1" w:themeShade="BF"/>
            </w:tcBorders>
          </w:tcPr>
          <w:p w14:paraId="43FEFDBF" w14:textId="77777777" w:rsidR="0005511C" w:rsidRPr="00B079B7" w:rsidRDefault="0005511C" w:rsidP="0005511C">
            <w:pPr>
              <w:ind w:right="-27"/>
              <w:jc w:val="center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t>PROJECT START DATE</w:t>
            </w:r>
          </w:p>
        </w:tc>
        <w:tc>
          <w:tcPr>
            <w:tcW w:w="2340" w:type="dxa"/>
            <w:tcBorders>
              <w:bottom w:val="single" w:sz="8" w:space="0" w:color="BFBFBF" w:themeColor="background1" w:themeShade="BF"/>
            </w:tcBorders>
          </w:tcPr>
          <w:p w14:paraId="28596C1E" w14:textId="77777777" w:rsidR="0005511C" w:rsidRPr="00B079B7" w:rsidRDefault="0005511C" w:rsidP="0005511C">
            <w:pPr>
              <w:ind w:right="-27"/>
              <w:jc w:val="center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t>PROJECT END DATE</w:t>
            </w:r>
          </w:p>
        </w:tc>
        <w:tc>
          <w:tcPr>
            <w:tcW w:w="2340" w:type="dxa"/>
            <w:tcBorders>
              <w:bottom w:val="single" w:sz="8" w:space="0" w:color="BFBFBF" w:themeColor="background1" w:themeShade="BF"/>
            </w:tcBorders>
          </w:tcPr>
          <w:p w14:paraId="09958BAD" w14:textId="77777777" w:rsidR="0005511C" w:rsidRPr="00B079B7" w:rsidRDefault="0005511C" w:rsidP="0005511C">
            <w:pPr>
              <w:ind w:right="-27"/>
              <w:jc w:val="center"/>
              <w:outlineLvl w:val="0"/>
              <w:rPr>
                <w:bCs/>
                <w:color w:val="000000" w:themeColor="text1"/>
                <w:sz w:val="16"/>
                <w:szCs w:val="16"/>
              </w:rPr>
            </w:pPr>
            <w:r w:rsidRPr="00B079B7">
              <w:rPr>
                <w:bCs/>
                <w:color w:val="000000" w:themeColor="text1"/>
                <w:sz w:val="16"/>
                <w:szCs w:val="16"/>
              </w:rPr>
              <w:t>TODAY’S DATE</w:t>
            </w:r>
          </w:p>
        </w:tc>
      </w:tr>
      <w:tr w:rsidR="0005511C" w14:paraId="7532F836" w14:textId="77777777" w:rsidTr="009A2F68">
        <w:trPr>
          <w:trHeight w:val="576"/>
        </w:trPr>
        <w:tc>
          <w:tcPr>
            <w:tcW w:w="81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5D0D17F" w14:textId="6FA9B1CC" w:rsidR="0005511C" w:rsidRPr="0093403D" w:rsidRDefault="00E40F7A" w:rsidP="0005511C">
            <w:pPr>
              <w:ind w:right="-27"/>
              <w:outlineLvl w:val="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Mixed-precision Block QR</w:t>
            </w:r>
          </w:p>
        </w:tc>
        <w:tc>
          <w:tcPr>
            <w:tcW w:w="38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701E2C2" w14:textId="07F8B6F9" w:rsidR="0005511C" w:rsidRPr="0093403D" w:rsidRDefault="00E40F7A" w:rsidP="0005511C">
            <w:pPr>
              <w:ind w:right="-27"/>
              <w:outlineLvl w:val="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Jaidon Lybbert</w:t>
            </w:r>
          </w:p>
        </w:tc>
        <w:tc>
          <w:tcPr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E64FC5A" w14:textId="190FE519" w:rsidR="0005511C" w:rsidRPr="0093403D" w:rsidRDefault="00E40F7A" w:rsidP="0005511C">
            <w:pPr>
              <w:ind w:right="-27"/>
              <w:jc w:val="center"/>
              <w:outlineLvl w:val="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1/3/2023</w:t>
            </w:r>
          </w:p>
        </w:tc>
        <w:tc>
          <w:tcPr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331D44C" w14:textId="5555AB31" w:rsidR="0005511C" w:rsidRPr="0093403D" w:rsidRDefault="00644AF9" w:rsidP="0005511C">
            <w:pPr>
              <w:ind w:right="-27"/>
              <w:jc w:val="center"/>
              <w:outlineLvl w:val="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6</w:t>
            </w:r>
            <w:r w:rsidR="00E40F7A">
              <w:rPr>
                <w:bCs/>
                <w:color w:val="000000" w:themeColor="text1"/>
                <w:szCs w:val="20"/>
              </w:rPr>
              <w:t>/</w:t>
            </w:r>
            <w:r>
              <w:rPr>
                <w:bCs/>
                <w:color w:val="000000" w:themeColor="text1"/>
                <w:szCs w:val="20"/>
              </w:rPr>
              <w:t>1</w:t>
            </w:r>
            <w:r w:rsidR="00E40F7A">
              <w:rPr>
                <w:bCs/>
                <w:color w:val="000000" w:themeColor="text1"/>
                <w:szCs w:val="20"/>
              </w:rPr>
              <w:t>/2023</w:t>
            </w:r>
          </w:p>
        </w:tc>
        <w:tc>
          <w:tcPr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AA4C03" w14:textId="352C978E" w:rsidR="0005511C" w:rsidRPr="0093403D" w:rsidRDefault="00E40F7A" w:rsidP="0005511C">
            <w:pPr>
              <w:ind w:right="-27"/>
              <w:jc w:val="center"/>
              <w:outlineLvl w:val="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1/12/2023</w:t>
            </w:r>
          </w:p>
        </w:tc>
      </w:tr>
    </w:tbl>
    <w:p w14:paraId="3F6929C0" w14:textId="77777777" w:rsidR="008A38BB" w:rsidRPr="008C7BAE" w:rsidRDefault="008A38BB" w:rsidP="008A38BB">
      <w:pPr>
        <w:spacing w:line="276" w:lineRule="auto"/>
        <w:rPr>
          <w:sz w:val="16"/>
          <w:szCs w:val="21"/>
        </w:rPr>
      </w:pPr>
    </w:p>
    <w:p w14:paraId="40738796" w14:textId="77777777" w:rsidR="002E1C61" w:rsidRDefault="002E1C61" w:rsidP="008C7BAE">
      <w:pPr>
        <w:rPr>
          <w:rFonts w:cs="Calibri"/>
          <w:b/>
          <w:bCs/>
          <w:color w:val="FFFFFF"/>
          <w:sz w:val="18"/>
          <w:szCs w:val="18"/>
        </w:rPr>
        <w:sectPr w:rsidR="002E1C61" w:rsidSect="001D34F1">
          <w:footerReference w:type="even" r:id="rId11"/>
          <w:footerReference w:type="default" r:id="rId12"/>
          <w:pgSz w:w="20160" w:h="12240" w:orient="landscape"/>
          <w:pgMar w:top="441" w:right="558" w:bottom="720" w:left="612" w:header="720" w:footer="518" w:gutter="0"/>
          <w:cols w:space="720"/>
          <w:titlePg/>
          <w:docGrid w:linePitch="360"/>
        </w:sectPr>
      </w:pPr>
    </w:p>
    <w:tbl>
      <w:tblPr>
        <w:tblW w:w="18990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1170"/>
        <w:gridCol w:w="808"/>
        <w:gridCol w:w="825"/>
        <w:gridCol w:w="638"/>
        <w:gridCol w:w="638"/>
        <w:gridCol w:w="639"/>
        <w:gridCol w:w="638"/>
        <w:gridCol w:w="638"/>
        <w:gridCol w:w="639"/>
        <w:gridCol w:w="638"/>
        <w:gridCol w:w="638"/>
        <w:gridCol w:w="639"/>
        <w:gridCol w:w="638"/>
        <w:gridCol w:w="638"/>
        <w:gridCol w:w="639"/>
        <w:gridCol w:w="638"/>
        <w:gridCol w:w="638"/>
        <w:gridCol w:w="639"/>
        <w:gridCol w:w="638"/>
        <w:gridCol w:w="638"/>
        <w:gridCol w:w="639"/>
        <w:gridCol w:w="638"/>
        <w:gridCol w:w="639"/>
      </w:tblGrid>
      <w:tr w:rsidR="00142247" w:rsidRPr="003C68E8" w14:paraId="23EB4450" w14:textId="77777777" w:rsidTr="001F21E1">
        <w:trPr>
          <w:cantSplit/>
          <w:trHeight w:val="360"/>
        </w:trPr>
        <w:tc>
          <w:tcPr>
            <w:tcW w:w="6223" w:type="dxa"/>
            <w:gridSpan w:val="5"/>
            <w:tcBorders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25615B" w14:textId="77777777" w:rsidR="00142247" w:rsidRPr="003C68E8" w:rsidRDefault="00142247" w:rsidP="00F82FF0">
            <w:pPr>
              <w:jc w:val="right"/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  <w:t>MONTH</w:t>
            </w:r>
          </w:p>
        </w:tc>
        <w:tc>
          <w:tcPr>
            <w:tcW w:w="3191" w:type="dxa"/>
            <w:gridSpan w:val="5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E47ABB7" w14:textId="4DD83601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554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69DE0C1" w14:textId="77D077CA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553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D12A8D4" w14:textId="4DD9E6F9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553" w:type="dxa"/>
            <w:gridSpan w:val="4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6C4D4F92" w14:textId="26A5305D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916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0880439" w14:textId="7FA29048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</w:tr>
      <w:tr w:rsidR="00142247" w:rsidRPr="003C68E8" w14:paraId="001357AF" w14:textId="77777777" w:rsidTr="00142247">
        <w:trPr>
          <w:cantSplit/>
          <w:trHeight w:val="360"/>
        </w:trPr>
        <w:tc>
          <w:tcPr>
            <w:tcW w:w="6223" w:type="dxa"/>
            <w:gridSpan w:val="5"/>
            <w:tcBorders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3A86836" w14:textId="6F523046" w:rsidR="00142247" w:rsidRPr="003C68E8" w:rsidRDefault="00142247" w:rsidP="003C68E8">
            <w:pPr>
              <w:jc w:val="right"/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  <w:t>WEEK STARTING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67B5A3DE" w14:textId="3514FD01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3E5C5C3B" w14:textId="28523A51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784B2271" w14:textId="49E14EFB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75752F2D" w14:textId="06049FC9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2B9FC15E" w14:textId="17C4477C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2AC9FBE8" w14:textId="5FF7274D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21D1B512" w14:textId="036602C0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051C3973" w14:textId="1BF86F5D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26D4B650" w14:textId="196B34D7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4962E41E" w14:textId="0FDFEB06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71D6308E" w14:textId="0FE1994B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4111B9BD" w14:textId="2E5A12D4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600F4EC4" w14:textId="68CB4E68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464D9D81" w14:textId="4059E8BA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2AA031B6" w14:textId="5441F220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5E9FD068" w14:textId="72ECCB9E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340B15F3" w14:textId="6A3D20AF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2855E1E5" w14:textId="30CA1A9E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01C7E723" w14:textId="4C0EF8CC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7F9FB"/>
            <w:tcMar>
              <w:left w:w="0" w:type="dxa"/>
              <w:right w:w="0" w:type="dxa"/>
            </w:tcMar>
            <w:vAlign w:val="center"/>
          </w:tcPr>
          <w:p w14:paraId="6CFACE21" w14:textId="3C15EBE5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21</w:t>
            </w:r>
          </w:p>
        </w:tc>
      </w:tr>
      <w:tr w:rsidR="00142247" w:rsidRPr="00E32805" w14:paraId="768CA641" w14:textId="77777777" w:rsidTr="00142247">
        <w:trPr>
          <w:trHeight w:val="360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011781C3" w14:textId="77777777" w:rsidR="00142247" w:rsidRPr="00B079B7" w:rsidRDefault="00142247" w:rsidP="00B079B7">
            <w:pPr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ACTIVITY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7DD9B741" w14:textId="77777777" w:rsidR="00142247" w:rsidRPr="00B079B7" w:rsidRDefault="00142247" w:rsidP="00B079B7">
            <w:pPr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22A35" w:themeFill="text2" w:themeFillShade="80"/>
            <w:vAlign w:val="center"/>
          </w:tcPr>
          <w:p w14:paraId="245846EC" w14:textId="77777777" w:rsidR="00142247" w:rsidRPr="00B079B7" w:rsidRDefault="00142247" w:rsidP="00B079B7">
            <w:pPr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STATUS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vAlign w:val="center"/>
          </w:tcPr>
          <w:p w14:paraId="69A58FD8" w14:textId="77777777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START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vAlign w:val="center"/>
          </w:tcPr>
          <w:p w14:paraId="0F8C2F95" w14:textId="77777777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079B7">
              <w:rPr>
                <w:rFonts w:cs="Calibri"/>
                <w:b/>
                <w:bCs/>
                <w:color w:val="FFFFFF"/>
                <w:sz w:val="16"/>
                <w:szCs w:val="16"/>
              </w:rPr>
              <w:t>END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6F7A74AB" w14:textId="1903EA51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47DAA7B3" w14:textId="3A06269B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2A60674E" w14:textId="51D6D715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4F67D6AE" w14:textId="35D1EF51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5DA3A5A7" w14:textId="29261A76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6A16ECB4" w14:textId="7553C128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0C83AAF5" w14:textId="23B1C15D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32422C42" w14:textId="5B67443D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2FA89CBF" w14:textId="5B7966BD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72920AC6" w14:textId="19D3553B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67B44164" w14:textId="36093216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093D9616" w14:textId="04B53043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1AB38E08" w14:textId="62F24E5D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755C79AF" w14:textId="3730B73C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77B511ED" w14:textId="5DBD0334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787DABE7" w14:textId="2310FCBF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0838B209" w14:textId="676EDC94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0212B327" w14:textId="7CF53E95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226F9545" w14:textId="63061F8D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44546A"/>
            <w:tcMar>
              <w:left w:w="0" w:type="dxa"/>
              <w:right w:w="0" w:type="dxa"/>
            </w:tcMar>
            <w:vAlign w:val="center"/>
          </w:tcPr>
          <w:p w14:paraId="2DBE3117" w14:textId="48B50177" w:rsidR="00142247" w:rsidRPr="00B079B7" w:rsidRDefault="00142247" w:rsidP="00B079B7">
            <w:pPr>
              <w:jc w:val="center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142247" w:rsidRPr="00E32805" w14:paraId="22F66636" w14:textId="77777777" w:rsidTr="00142247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6E3A67" w14:textId="3D600996" w:rsidR="00142247" w:rsidRDefault="00142247" w:rsidP="00B0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Kickoff Meeting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3DC3484D" w14:textId="77777777" w:rsidR="0014224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  <w:vAlign w:val="center"/>
          </w:tcPr>
          <w:p w14:paraId="07B9855F" w14:textId="34AEC581" w:rsidR="00142247" w:rsidRDefault="00142247" w:rsidP="00B079B7">
            <w:pPr>
              <w:rPr>
                <w:rFonts w:cs="Calibri"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color w:val="000000" w:themeColor="text1"/>
                <w:sz w:val="18"/>
                <w:szCs w:val="18"/>
              </w:rPr>
              <w:t>Complete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733E475B" w14:textId="6720848B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1/3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37445097" w14:textId="1AC01B16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1/3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  <w:vAlign w:val="center"/>
          </w:tcPr>
          <w:p w14:paraId="3E0AA9A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A1B148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BEE727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5AA957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C34428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BE9288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AC3D98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7D8CE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9943B6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B8FB4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18C802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1C215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037FF0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F3F125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1AEB3C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33808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0D7A85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C61186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F0D28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8CA1D2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6CC58BE6" w14:textId="77777777" w:rsidTr="00AE5EF5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1743591" w14:textId="7A1AEAAF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 Scope &amp; Schedule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6237BF56" w14:textId="42BAFEA4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Jaidon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0FB420E9" w14:textId="56CC050E" w:rsidR="00142247" w:rsidRPr="00B079B7" w:rsidRDefault="00142247" w:rsidP="00B079B7">
            <w:pPr>
              <w:rPr>
                <w:rFonts w:cs="Calibri"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color w:val="000000" w:themeColor="text1"/>
                <w:sz w:val="18"/>
                <w:szCs w:val="18"/>
              </w:rPr>
              <w:t>In Progress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0C5F4158" w14:textId="14638591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1/3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3D5A975F" w14:textId="2830B064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/</w:t>
            </w: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31F022E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6478ABD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046678A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6A308FE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640DE2A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DD6EE" w:themeFill="accent5" w:themeFillTint="66"/>
            <w:vAlign w:val="center"/>
          </w:tcPr>
          <w:p w14:paraId="03BC973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5026A4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8B325D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BBE937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92C6CF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85DEC3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3AFC2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FE9252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43756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CFCC72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870835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6AD97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126CEE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8DB5D3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294BC49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6D625B76" w14:textId="77777777" w:rsidTr="00AE5EF5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565AD77" w14:textId="57C51488" w:rsidR="00142247" w:rsidRDefault="00142247" w:rsidP="00B0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 Algorithm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78BC70C3" w14:textId="687BAAC8" w:rsidR="0014224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Jaidon L.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703EF46E" w14:textId="4BD33D56" w:rsidR="00142247" w:rsidRPr="00B079B7" w:rsidRDefault="00142247" w:rsidP="00B079B7">
            <w:pPr>
              <w:rPr>
                <w:rFonts w:cs="Calibri"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color w:val="000000" w:themeColor="text1"/>
                <w:sz w:val="18"/>
                <w:szCs w:val="18"/>
              </w:rPr>
              <w:t>In Progress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3A340916" w14:textId="31E661CA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1/3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794D64D5" w14:textId="7363BE8F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2366980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31E2694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55EDBFD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1CE6001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3E9E296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54A827D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520D5CD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CC2E5" w:themeFill="accent5" w:themeFillTint="99"/>
            <w:vAlign w:val="center"/>
          </w:tcPr>
          <w:p w14:paraId="65B06A7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BF2464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87FF2B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F8ED17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5066F2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2E45DA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DEA9C8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C82AE7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C6D095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0D1CB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813498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6F9CBE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80FB49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AE5EF5" w:rsidRPr="00E32805" w14:paraId="2EF1D8CE" w14:textId="77777777" w:rsidTr="00AE5EF5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94F734" w14:textId="3AC63E12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Full-precision block QR in Python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7ADC8172" w14:textId="3403DEDE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Alice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785EE07B" w14:textId="30F5C119" w:rsidR="00142247" w:rsidRPr="008971D1" w:rsidRDefault="00AE5EF5" w:rsidP="00B079B7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 Progress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6AD6C871" w14:textId="25E7ACB2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1/10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4CD47755" w14:textId="6788259D" w:rsidR="00142247" w:rsidRPr="00B079B7" w:rsidRDefault="001D34F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</w:t>
            </w:r>
            <w:r w:rsidR="008971D1">
              <w:rPr>
                <w:rFonts w:cs="Calibri"/>
                <w:color w:val="000000"/>
                <w:sz w:val="18"/>
                <w:szCs w:val="18"/>
              </w:rPr>
              <w:t>/22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9BFF65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145AEB6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F04DEC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8E3396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01E1EC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5E8F839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2B84D1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37324C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56DEE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6B314E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3482A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C844F9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AEE9D3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F1116E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DA854F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DCF5DD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750EFF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712497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39954A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51CFF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716F43A7" w14:textId="77777777" w:rsidTr="00AE5EF5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F17266A" w14:textId="342157AD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Full-precision block QR in CUDA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0629603E" w14:textId="71BC4371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Shashank S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  <w:hideMark/>
          </w:tcPr>
          <w:p w14:paraId="7C5DD2AF" w14:textId="3CC9AFD4" w:rsidR="00142247" w:rsidRPr="008971D1" w:rsidRDefault="00AE5EF5" w:rsidP="00B079B7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 Progress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36686B33" w14:textId="4E9CD90B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1/10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5EE56575" w14:textId="1E455284" w:rsidR="00142247" w:rsidRPr="00B079B7" w:rsidRDefault="001D34F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</w:t>
            </w:r>
            <w:r w:rsidR="008971D1">
              <w:rPr>
                <w:rFonts w:cs="Calibri"/>
                <w:color w:val="000000"/>
                <w:sz w:val="18"/>
                <w:szCs w:val="18"/>
              </w:rPr>
              <w:t>/22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2AFEDD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245545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8C1364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074CA6E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2AC971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22DCBD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1F0BEB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BD0FEE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D05D0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38EBA3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58A27B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0238F8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F46BA6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76B269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4B448C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58863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621748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C80074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A41D6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1083CB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7D4CB0D1" w14:textId="77777777" w:rsidTr="00644AF9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4835ED8" w14:textId="4D631EBB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Prototype mixed-precision in Python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DA6400" w14:textId="0C524349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Alice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2B3B448B" w14:textId="6F0A4624" w:rsidR="00142247" w:rsidRPr="008971D1" w:rsidRDefault="008971D1" w:rsidP="00B079B7">
            <w:pPr>
              <w:rPr>
                <w:rFonts w:cs="Calibri"/>
                <w:sz w:val="18"/>
                <w:szCs w:val="18"/>
              </w:rPr>
            </w:pPr>
            <w:r w:rsidRPr="008971D1">
              <w:rPr>
                <w:rFonts w:cs="Calibri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1BC15B98" w14:textId="2A9A49C4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1/22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63E39A8D" w14:textId="0104BA72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1D5250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48FA79B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4C1BA10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5AFDF4B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5BA2FD6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16DF62B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14:paraId="12DA85E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44EF78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47BF53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27B887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82F014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5064D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D3995D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535941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37F51D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732E8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BCD865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A80E3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8359CC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BCB9D5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03646AE0" w14:textId="77777777" w:rsidTr="00644AF9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2282A74" w14:textId="63E92F09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Prototype mixed-precision in CUDA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59F1669A" w14:textId="3FA8D0E7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Shashank S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1CFA0036" w14:textId="00FA4C96" w:rsidR="00142247" w:rsidRPr="008971D1" w:rsidRDefault="008971D1" w:rsidP="00B079B7">
            <w:pPr>
              <w:rPr>
                <w:rFonts w:cs="Calibri"/>
                <w:sz w:val="18"/>
                <w:szCs w:val="18"/>
              </w:rPr>
            </w:pPr>
            <w:r w:rsidRPr="008971D1">
              <w:rPr>
                <w:rFonts w:cs="Calibri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3DE6CF11" w14:textId="6938563D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1/22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5AA28289" w14:textId="11C5143B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DEE8DD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13C35BD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48A7744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5B2425C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14CA0B4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262051C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8D08D" w:themeFill="accent6" w:themeFillTint="99"/>
            <w:vAlign w:val="center"/>
          </w:tcPr>
          <w:p w14:paraId="40EF149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EF5CD0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6C68BA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9E7B1C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89ADBC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7EF4B8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23022E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B8A52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5A3C45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6AF55C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F79B06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A70E00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74EE4A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8A797E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205EC88D" w14:textId="77777777" w:rsidTr="00FB7320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E64CBDF" w14:textId="79B8EEFB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Fix mixed-precision block QR algorithm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3BEE0234" w14:textId="66418AFA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Jaidon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34D756B7" w14:textId="18D86CAA" w:rsidR="00142247" w:rsidRPr="008971D1" w:rsidRDefault="008971D1" w:rsidP="00B079B7">
            <w:pPr>
              <w:rPr>
                <w:rFonts w:cs="Calibri"/>
                <w:sz w:val="18"/>
                <w:szCs w:val="18"/>
              </w:rPr>
            </w:pPr>
            <w:r w:rsidRPr="008971D1">
              <w:rPr>
                <w:rFonts w:cs="Calibri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44266B72" w14:textId="44987B6E" w:rsidR="00142247" w:rsidRPr="00B079B7" w:rsidRDefault="001D34F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</w:t>
            </w:r>
            <w:r w:rsidR="008971D1">
              <w:rPr>
                <w:rFonts w:cs="Calibri"/>
                <w:color w:val="000000"/>
                <w:sz w:val="18"/>
                <w:szCs w:val="18"/>
              </w:rPr>
              <w:t>/</w:t>
            </w: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10F4BA66" w14:textId="5324D2E8" w:rsidR="00142247" w:rsidRPr="00B079B7" w:rsidRDefault="001D34F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</w:t>
            </w:r>
            <w:r w:rsidR="008971D1">
              <w:rPr>
                <w:rFonts w:cs="Calibri"/>
                <w:color w:val="000000"/>
                <w:sz w:val="18"/>
                <w:szCs w:val="18"/>
              </w:rPr>
              <w:t>/</w:t>
            </w: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2EBDDE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DAC052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B4DE7F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6C960F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9A13A9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vAlign w:val="center"/>
          </w:tcPr>
          <w:p w14:paraId="1FF1271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vAlign w:val="center"/>
          </w:tcPr>
          <w:p w14:paraId="017672E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vAlign w:val="center"/>
          </w:tcPr>
          <w:p w14:paraId="3821F86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vAlign w:val="center"/>
          </w:tcPr>
          <w:p w14:paraId="0A4473E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F1E042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D91693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7D326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40261D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A70749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7346AB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0EFB7D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76D860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BAC3B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AF2CD7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FC06E6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733515DA" w14:textId="77777777" w:rsidTr="00FB7320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408337" w14:textId="3872E0CB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Fix CUDA implementation design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18F6C573" w14:textId="49CA37BC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 w:rsidRPr="00B079B7">
              <w:rPr>
                <w:rFonts w:cs="Calibri"/>
                <w:color w:val="000000"/>
                <w:sz w:val="18"/>
                <w:szCs w:val="18"/>
              </w:rPr>
              <w:t>Sh</w:t>
            </w:r>
            <w:r>
              <w:rPr>
                <w:rFonts w:cs="Calibri"/>
                <w:color w:val="000000"/>
                <w:sz w:val="18"/>
                <w:szCs w:val="18"/>
              </w:rPr>
              <w:t>ashank S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4E0198FB" w14:textId="77777777" w:rsidR="00142247" w:rsidRPr="00B079B7" w:rsidRDefault="00142247" w:rsidP="00B079B7">
            <w:pPr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2E56A49C" w14:textId="30F8A81E" w:rsidR="00142247" w:rsidRPr="00B079B7" w:rsidRDefault="001D34F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</w:t>
            </w:r>
            <w:r w:rsidR="008971D1">
              <w:rPr>
                <w:rFonts w:cs="Calibri"/>
                <w:color w:val="000000"/>
                <w:sz w:val="18"/>
                <w:szCs w:val="18"/>
              </w:rPr>
              <w:t>/20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4CF5BCD4" w14:textId="42B53937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1DCA89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FEFAC4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8B2119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258AA5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8C7E9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E1214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DC76B8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1674EAB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1E5E46A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21C84C8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1C2CC02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vAlign w:val="center"/>
          </w:tcPr>
          <w:p w14:paraId="7BD5056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3CAA0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053297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16A245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001690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1275E0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E4F11A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A64221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7C5C5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0C77702F" w14:textId="77777777" w:rsidTr="00FB7320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6943013" w14:textId="0EBA2AB5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Fix </w:t>
            </w:r>
            <w:r w:rsidR="001D34F1">
              <w:rPr>
                <w:rFonts w:cs="Calibri"/>
                <w:color w:val="000000"/>
                <w:sz w:val="18"/>
                <w:szCs w:val="18"/>
              </w:rPr>
              <w:t>x86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implementation design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0E0527B1" w14:textId="6A912DF3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Alice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76D05C28" w14:textId="77777777" w:rsidR="00142247" w:rsidRPr="00B079B7" w:rsidRDefault="00142247" w:rsidP="00B079B7">
            <w:pPr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326C66D7" w14:textId="4319632B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2/20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03B206C6" w14:textId="52AD0CF0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168509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9E9A73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3C01549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AFD6F7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7AA92F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5D5841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B396F8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65793E1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7750492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5E144C7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4BC65AA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vAlign w:val="center"/>
          </w:tcPr>
          <w:p w14:paraId="1390A85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F95D14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189ED2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35AD32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63093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8651D2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A1B63E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7D3E0B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65FCF5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0207656D" w14:textId="77777777" w:rsidTr="00FB7320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D176F86" w14:textId="5E576821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Finish CUDA implementation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671E4736" w14:textId="019300FC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Shashank S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F9ED32A" w14:textId="77777777" w:rsidR="00142247" w:rsidRPr="00B079B7" w:rsidRDefault="00142247" w:rsidP="00B079B7">
            <w:pPr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5B179EFD" w14:textId="677E0F58" w:rsidR="00142247" w:rsidRPr="00B079B7" w:rsidRDefault="001D34F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3/20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343B3A9C" w14:textId="136CADB2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</w:t>
            </w:r>
            <w:r w:rsidR="00AE5EF5">
              <w:rPr>
                <w:rFonts w:cs="Calibri"/>
                <w:color w:val="000000"/>
                <w:sz w:val="18"/>
                <w:szCs w:val="18"/>
              </w:rPr>
              <w:t>07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83E2606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4589F9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CAEE7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D2B69B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582FED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76B5C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E29487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0CD28A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99CCC4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F55C28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81526F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857F3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326F445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719E91A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6B45B24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6BD4C06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85623" w:themeFill="accent6" w:themeFillShade="80"/>
            <w:vAlign w:val="center"/>
          </w:tcPr>
          <w:p w14:paraId="5BE535C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34E27A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855241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557479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2A5B60F5" w14:textId="77777777" w:rsidTr="00FB7320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0CAAD7C" w14:textId="30BA9A3C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Finish </w:t>
            </w:r>
            <w:r w:rsidR="001D34F1">
              <w:rPr>
                <w:rFonts w:cs="Calibri"/>
                <w:color w:val="000000"/>
                <w:sz w:val="18"/>
                <w:szCs w:val="18"/>
              </w:rPr>
              <w:t>x86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implementation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6E524E" w14:textId="72F52A7D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Alice L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6558463D" w14:textId="77777777" w:rsidR="00142247" w:rsidRPr="00B079B7" w:rsidRDefault="00142247" w:rsidP="00B079B7">
            <w:pPr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068B6C14" w14:textId="4F505E0F" w:rsidR="00142247" w:rsidRPr="00B079B7" w:rsidRDefault="001D34F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3/20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2DBDED8B" w14:textId="5E45C243" w:rsidR="00142247" w:rsidRPr="00B079B7" w:rsidRDefault="008971D1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</w:t>
            </w:r>
            <w:r w:rsidR="00AE5EF5">
              <w:rPr>
                <w:rFonts w:cs="Calibri"/>
                <w:color w:val="000000"/>
                <w:sz w:val="18"/>
                <w:szCs w:val="18"/>
              </w:rPr>
              <w:t>07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A92A7C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73C521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02533E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E45546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C3B65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36A49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255C45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595AD9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1FF27C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A4C05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F73064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AC3846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69BBB51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611E2FD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5E1EC6DD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5DBFF21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06000" w:themeFill="accent4" w:themeFillShade="80"/>
            <w:vAlign w:val="center"/>
          </w:tcPr>
          <w:p w14:paraId="27B8169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C480A8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2C7DAA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81CA9D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5BE30FE3" w14:textId="77777777" w:rsidTr="00FB7320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A35679" w14:textId="2D63BC98" w:rsidR="00142247" w:rsidRPr="00B079B7" w:rsidRDefault="00142247" w:rsidP="00B079B7">
            <w:pPr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2B390DAA" w14:textId="4E53FB1B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Yiming D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46CE04F4" w14:textId="77777777" w:rsidR="00142247" w:rsidRPr="00B079B7" w:rsidRDefault="00142247" w:rsidP="00B079B7">
            <w:pPr>
              <w:rPr>
                <w:rFonts w:cs="Calibri"/>
                <w:color w:val="000000" w:themeColor="text1"/>
                <w:sz w:val="18"/>
                <w:szCs w:val="18"/>
              </w:rPr>
            </w:pPr>
            <w:r w:rsidRPr="00B079B7">
              <w:rPr>
                <w:rFonts w:cs="Calibri"/>
                <w:color w:val="000000" w:themeColor="text1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68A0E871" w14:textId="59856BD3" w:rsidR="00142247" w:rsidRPr="00B079B7" w:rsidRDefault="00AE5EF5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5/07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</w:tcPr>
          <w:p w14:paraId="00023529" w14:textId="0C55368E" w:rsidR="00142247" w:rsidRPr="00B079B7" w:rsidRDefault="00AE5EF5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5/14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92856F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B9D600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7ACB8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4DE0C9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5952ED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7335E0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8AAFD8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2CDB6E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8EDB97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2F1015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2CE45A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52A44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3743F3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DAAB0B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84B61F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F9D449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151DE1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4B083" w:themeFill="accent2" w:themeFillTint="99"/>
            <w:vAlign w:val="center"/>
          </w:tcPr>
          <w:p w14:paraId="4CC21602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CD33C05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EB257D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  <w:tr w:rsidR="00142247" w:rsidRPr="00E32805" w14:paraId="238B77FA" w14:textId="77777777" w:rsidTr="00FB7320">
        <w:trPr>
          <w:trHeight w:val="518"/>
        </w:trPr>
        <w:tc>
          <w:tcPr>
            <w:tcW w:w="20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3CDA6EA" w14:textId="4327654E" w:rsidR="00142247" w:rsidRPr="00B079B7" w:rsidRDefault="00142247" w:rsidP="00B079B7">
            <w:pPr>
              <w:rPr>
                <w:b/>
                <w:bCs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Final Report</w:t>
            </w:r>
          </w:p>
        </w:tc>
        <w:tc>
          <w:tcPr>
            <w:tcW w:w="1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13893388" w14:textId="1010BE90" w:rsidR="00142247" w:rsidRPr="00B079B7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Yiming D</w:t>
            </w:r>
            <w:r w:rsidRPr="00B079B7">
              <w:rPr>
                <w:rFonts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118A97B0" w14:textId="364B24CE" w:rsidR="00142247" w:rsidRPr="008B363E" w:rsidRDefault="00142247" w:rsidP="00B079B7">
            <w:pPr>
              <w:rPr>
                <w:rFonts w:cs="Calibri"/>
                <w:color w:val="000000"/>
                <w:sz w:val="18"/>
                <w:szCs w:val="18"/>
              </w:rPr>
            </w:pPr>
            <w:r w:rsidRPr="008B363E">
              <w:rPr>
                <w:rFonts w:cs="Calibri"/>
                <w:color w:val="000000"/>
                <w:sz w:val="18"/>
                <w:szCs w:val="18"/>
              </w:rPr>
              <w:t>Not Started</w:t>
            </w:r>
          </w:p>
        </w:tc>
        <w:tc>
          <w:tcPr>
            <w:tcW w:w="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CEA0605" w14:textId="13877746" w:rsidR="00142247" w:rsidRPr="00B079B7" w:rsidRDefault="00AE5EF5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5/14</w:t>
            </w:r>
          </w:p>
        </w:tc>
        <w:tc>
          <w:tcPr>
            <w:tcW w:w="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8F5A172" w14:textId="1306E769" w:rsidR="00142247" w:rsidRPr="00B079B7" w:rsidRDefault="00AE5EF5" w:rsidP="00B079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5/20</w:t>
            </w: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146638A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4659A7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8E3D8A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FBE140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4FD38E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17BE768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9694831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703373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16B559C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DC026D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F9E4EB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73F534B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36B4BB9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644CC3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85AB21F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A7010D3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8424604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184FFB7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  <w:vAlign w:val="center"/>
          </w:tcPr>
          <w:p w14:paraId="0652D77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  <w:tc>
          <w:tcPr>
            <w:tcW w:w="63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  <w:vAlign w:val="center"/>
          </w:tcPr>
          <w:p w14:paraId="33219F3E" w14:textId="77777777" w:rsidR="00142247" w:rsidRPr="00B079B7" w:rsidRDefault="00142247" w:rsidP="00B079B7">
            <w:pPr>
              <w:jc w:val="center"/>
              <w:rPr>
                <w:rFonts w:cs="Calibri"/>
                <w:color w:val="000000"/>
                <w:sz w:val="14"/>
                <w:szCs w:val="14"/>
              </w:rPr>
            </w:pPr>
          </w:p>
        </w:tc>
      </w:tr>
    </w:tbl>
    <w:p w14:paraId="6DB3A639" w14:textId="77777777" w:rsidR="00B079B7" w:rsidRDefault="00B079B7" w:rsidP="00B079B7">
      <w:pPr>
        <w:rPr>
          <w:rFonts w:cs="Calibri"/>
          <w:b/>
          <w:bCs/>
          <w:color w:val="FFFFFF"/>
          <w:sz w:val="18"/>
          <w:szCs w:val="18"/>
        </w:rPr>
        <w:sectPr w:rsidR="00B079B7" w:rsidSect="001D34F1">
          <w:footerReference w:type="even" r:id="rId13"/>
          <w:footerReference w:type="default" r:id="rId14"/>
          <w:type w:val="continuous"/>
          <w:pgSz w:w="20160" w:h="12240" w:orient="landscape"/>
          <w:pgMar w:top="446" w:right="562" w:bottom="720" w:left="619" w:header="720" w:footer="518" w:gutter="0"/>
          <w:cols w:space="720"/>
          <w:titlePg/>
          <w:docGrid w:linePitch="360"/>
        </w:sectPr>
      </w:pPr>
    </w:p>
    <w:p w14:paraId="43C32BDD" w14:textId="77777777" w:rsidR="00473A9E" w:rsidRPr="001D34F1" w:rsidRDefault="00473A9E" w:rsidP="001D34F1">
      <w:pPr>
        <w:ind w:right="-27"/>
        <w:outlineLvl w:val="0"/>
        <w:rPr>
          <w:b/>
          <w:color w:val="000000" w:themeColor="text1"/>
          <w:sz w:val="2"/>
          <w:szCs w:val="2"/>
        </w:rPr>
      </w:pPr>
    </w:p>
    <w:sectPr w:rsidR="00473A9E" w:rsidRPr="001D34F1" w:rsidSect="001D34F1">
      <w:footerReference w:type="even" r:id="rId15"/>
      <w:footerReference w:type="default" r:id="rId16"/>
      <w:type w:val="continuous"/>
      <w:pgSz w:w="20160" w:h="12240" w:orient="landscape"/>
      <w:pgMar w:top="446" w:right="562" w:bottom="720" w:left="619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BEF5" w14:textId="77777777" w:rsidR="00481788" w:rsidRDefault="00481788" w:rsidP="00F36FE0">
      <w:r>
        <w:separator/>
      </w:r>
    </w:p>
  </w:endnote>
  <w:endnote w:type="continuationSeparator" w:id="0">
    <w:p w14:paraId="320D4FB6" w14:textId="77777777" w:rsidR="00481788" w:rsidRDefault="00481788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Content>
      <w:p w14:paraId="22B1CA98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B5FBF1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BB0B" w14:textId="77777777" w:rsidR="00036FF2" w:rsidRDefault="00036FF2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8037324"/>
      <w:docPartObj>
        <w:docPartGallery w:val="Page Numbers (Bottom of Page)"/>
        <w:docPartUnique/>
      </w:docPartObj>
    </w:sdtPr>
    <w:sdtContent>
      <w:p w14:paraId="34DDAAA2" w14:textId="626DA32A" w:rsidR="00B079B7" w:rsidRDefault="00B079B7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AE5EF5">
          <w:rPr>
            <w:rStyle w:val="PageNumber"/>
          </w:rPr>
          <w:fldChar w:fldCharType="separate"/>
        </w:r>
        <w:r w:rsidR="00AE5EF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E7CD90" w14:textId="77777777" w:rsidR="00B079B7" w:rsidRDefault="00B079B7" w:rsidP="00F36F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91AE" w14:textId="77777777" w:rsidR="00B079B7" w:rsidRDefault="00B079B7" w:rsidP="00F36FE0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9565154"/>
      <w:docPartObj>
        <w:docPartGallery w:val="Page Numbers (Bottom of Page)"/>
        <w:docPartUnique/>
      </w:docPartObj>
    </w:sdtPr>
    <w:sdtContent>
      <w:p w14:paraId="6E3EDF28" w14:textId="77777777" w:rsidR="008A395E" w:rsidRDefault="008A395E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03F5E4" w14:textId="77777777" w:rsidR="008A395E" w:rsidRDefault="008A395E" w:rsidP="00F36FE0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3AB4" w14:textId="77777777" w:rsidR="008A395E" w:rsidRDefault="008A395E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66B3" w14:textId="77777777" w:rsidR="00481788" w:rsidRDefault="00481788" w:rsidP="00F36FE0">
      <w:r>
        <w:separator/>
      </w:r>
    </w:p>
  </w:footnote>
  <w:footnote w:type="continuationSeparator" w:id="0">
    <w:p w14:paraId="4393855A" w14:textId="77777777" w:rsidR="00481788" w:rsidRDefault="00481788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A2CD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0CB6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4E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12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5064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5CD4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404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A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94C1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3AC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33383160">
    <w:abstractNumId w:val="9"/>
  </w:num>
  <w:num w:numId="2" w16cid:durableId="1816220653">
    <w:abstractNumId w:val="8"/>
  </w:num>
  <w:num w:numId="3" w16cid:durableId="1275137075">
    <w:abstractNumId w:val="7"/>
  </w:num>
  <w:num w:numId="4" w16cid:durableId="64032796">
    <w:abstractNumId w:val="6"/>
  </w:num>
  <w:num w:numId="5" w16cid:durableId="872772425">
    <w:abstractNumId w:val="5"/>
  </w:num>
  <w:num w:numId="6" w16cid:durableId="507058800">
    <w:abstractNumId w:val="4"/>
  </w:num>
  <w:num w:numId="7" w16cid:durableId="200363390">
    <w:abstractNumId w:val="3"/>
  </w:num>
  <w:num w:numId="8" w16cid:durableId="1838955204">
    <w:abstractNumId w:val="2"/>
  </w:num>
  <w:num w:numId="9" w16cid:durableId="2147240022">
    <w:abstractNumId w:val="1"/>
  </w:num>
  <w:num w:numId="10" w16cid:durableId="1041323650">
    <w:abstractNumId w:val="0"/>
  </w:num>
  <w:num w:numId="11" w16cid:durableId="1373727044">
    <w:abstractNumId w:val="26"/>
  </w:num>
  <w:num w:numId="12" w16cid:durableId="1690179988">
    <w:abstractNumId w:val="40"/>
  </w:num>
  <w:num w:numId="13" w16cid:durableId="849101350">
    <w:abstractNumId w:val="38"/>
  </w:num>
  <w:num w:numId="14" w16cid:durableId="1543201734">
    <w:abstractNumId w:val="20"/>
  </w:num>
  <w:num w:numId="15" w16cid:durableId="733699130">
    <w:abstractNumId w:val="14"/>
  </w:num>
  <w:num w:numId="16" w16cid:durableId="1988122559">
    <w:abstractNumId w:val="25"/>
  </w:num>
  <w:num w:numId="17" w16cid:durableId="502282475">
    <w:abstractNumId w:val="32"/>
  </w:num>
  <w:num w:numId="18" w16cid:durableId="1806123562">
    <w:abstractNumId w:val="18"/>
  </w:num>
  <w:num w:numId="19" w16cid:durableId="553587034">
    <w:abstractNumId w:val="16"/>
  </w:num>
  <w:num w:numId="20" w16cid:durableId="1370642752">
    <w:abstractNumId w:val="33"/>
  </w:num>
  <w:num w:numId="21" w16cid:durableId="232660811">
    <w:abstractNumId w:val="17"/>
  </w:num>
  <w:num w:numId="22" w16cid:durableId="746925359">
    <w:abstractNumId w:val="30"/>
  </w:num>
  <w:num w:numId="23" w16cid:durableId="1183713077">
    <w:abstractNumId w:val="41"/>
  </w:num>
  <w:num w:numId="24" w16cid:durableId="1944072995">
    <w:abstractNumId w:val="37"/>
  </w:num>
  <w:num w:numId="25" w16cid:durableId="224878391">
    <w:abstractNumId w:val="13"/>
  </w:num>
  <w:num w:numId="26" w16cid:durableId="1301033930">
    <w:abstractNumId w:val="35"/>
  </w:num>
  <w:num w:numId="27" w16cid:durableId="2069719330">
    <w:abstractNumId w:val="12"/>
  </w:num>
  <w:num w:numId="28" w16cid:durableId="1696229108">
    <w:abstractNumId w:val="29"/>
  </w:num>
  <w:num w:numId="29" w16cid:durableId="870218434">
    <w:abstractNumId w:val="22"/>
  </w:num>
  <w:num w:numId="30" w16cid:durableId="1302269223">
    <w:abstractNumId w:val="21"/>
  </w:num>
  <w:num w:numId="31" w16cid:durableId="1187983594">
    <w:abstractNumId w:val="31"/>
  </w:num>
  <w:num w:numId="32" w16cid:durableId="2144036470">
    <w:abstractNumId w:val="15"/>
  </w:num>
  <w:num w:numId="33" w16cid:durableId="1584988235">
    <w:abstractNumId w:val="39"/>
  </w:num>
  <w:num w:numId="34" w16cid:durableId="471993758">
    <w:abstractNumId w:val="10"/>
  </w:num>
  <w:num w:numId="35" w16cid:durableId="663624284">
    <w:abstractNumId w:val="36"/>
  </w:num>
  <w:num w:numId="36" w16cid:durableId="1101533268">
    <w:abstractNumId w:val="24"/>
  </w:num>
  <w:num w:numId="37" w16cid:durableId="650795422">
    <w:abstractNumId w:val="42"/>
  </w:num>
  <w:num w:numId="38" w16cid:durableId="1505976532">
    <w:abstractNumId w:val="19"/>
  </w:num>
  <w:num w:numId="39" w16cid:durableId="81991674">
    <w:abstractNumId w:val="11"/>
  </w:num>
  <w:num w:numId="40" w16cid:durableId="893152967">
    <w:abstractNumId w:val="23"/>
  </w:num>
  <w:num w:numId="41" w16cid:durableId="1886797033">
    <w:abstractNumId w:val="27"/>
  </w:num>
  <w:num w:numId="42" w16cid:durableId="459767050">
    <w:abstractNumId w:val="28"/>
  </w:num>
  <w:num w:numId="43" w16cid:durableId="209659057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A"/>
    <w:rsid w:val="000013C8"/>
    <w:rsid w:val="00016F6D"/>
    <w:rsid w:val="00031AF7"/>
    <w:rsid w:val="00036FF2"/>
    <w:rsid w:val="000413A5"/>
    <w:rsid w:val="0005511C"/>
    <w:rsid w:val="000B3AA5"/>
    <w:rsid w:val="000C02F8"/>
    <w:rsid w:val="000C4DD4"/>
    <w:rsid w:val="000C5A84"/>
    <w:rsid w:val="000D5F7F"/>
    <w:rsid w:val="000D7482"/>
    <w:rsid w:val="000E7AF5"/>
    <w:rsid w:val="000F1D44"/>
    <w:rsid w:val="000F66BC"/>
    <w:rsid w:val="00102924"/>
    <w:rsid w:val="001032AD"/>
    <w:rsid w:val="0011091C"/>
    <w:rsid w:val="00111C4F"/>
    <w:rsid w:val="00113DCB"/>
    <w:rsid w:val="00121D51"/>
    <w:rsid w:val="001304C4"/>
    <w:rsid w:val="00142247"/>
    <w:rsid w:val="001472A1"/>
    <w:rsid w:val="00150B91"/>
    <w:rsid w:val="001546C7"/>
    <w:rsid w:val="00172EE8"/>
    <w:rsid w:val="001756CC"/>
    <w:rsid w:val="001848FC"/>
    <w:rsid w:val="001962A6"/>
    <w:rsid w:val="001D34F1"/>
    <w:rsid w:val="001E1863"/>
    <w:rsid w:val="00200253"/>
    <w:rsid w:val="00201DAA"/>
    <w:rsid w:val="00206944"/>
    <w:rsid w:val="00206A92"/>
    <w:rsid w:val="002453A2"/>
    <w:rsid w:val="002507EE"/>
    <w:rsid w:val="00260AD4"/>
    <w:rsid w:val="00262454"/>
    <w:rsid w:val="00294C13"/>
    <w:rsid w:val="00294C92"/>
    <w:rsid w:val="00296750"/>
    <w:rsid w:val="002A45FC"/>
    <w:rsid w:val="002A6488"/>
    <w:rsid w:val="002E1C61"/>
    <w:rsid w:val="002E4407"/>
    <w:rsid w:val="002F2C0D"/>
    <w:rsid w:val="002F39CD"/>
    <w:rsid w:val="00303C60"/>
    <w:rsid w:val="0031410C"/>
    <w:rsid w:val="00321387"/>
    <w:rsid w:val="00330D15"/>
    <w:rsid w:val="00332DF6"/>
    <w:rsid w:val="003457E6"/>
    <w:rsid w:val="00345B4E"/>
    <w:rsid w:val="0036595F"/>
    <w:rsid w:val="003758D7"/>
    <w:rsid w:val="00385C71"/>
    <w:rsid w:val="00394B27"/>
    <w:rsid w:val="00394B8A"/>
    <w:rsid w:val="003A704D"/>
    <w:rsid w:val="003B1ABE"/>
    <w:rsid w:val="003C68E8"/>
    <w:rsid w:val="003D220F"/>
    <w:rsid w:val="003D28EE"/>
    <w:rsid w:val="003D706E"/>
    <w:rsid w:val="003D7E76"/>
    <w:rsid w:val="003E0399"/>
    <w:rsid w:val="003E7A75"/>
    <w:rsid w:val="003F787D"/>
    <w:rsid w:val="00422668"/>
    <w:rsid w:val="00453FB0"/>
    <w:rsid w:val="0045552B"/>
    <w:rsid w:val="0046242A"/>
    <w:rsid w:val="004654F9"/>
    <w:rsid w:val="004674F6"/>
    <w:rsid w:val="00473A9E"/>
    <w:rsid w:val="00481788"/>
    <w:rsid w:val="00482909"/>
    <w:rsid w:val="00491059"/>
    <w:rsid w:val="00492BF1"/>
    <w:rsid w:val="00493BCE"/>
    <w:rsid w:val="004952F9"/>
    <w:rsid w:val="004A2483"/>
    <w:rsid w:val="004B4C32"/>
    <w:rsid w:val="004D59AF"/>
    <w:rsid w:val="004E520B"/>
    <w:rsid w:val="004E59C7"/>
    <w:rsid w:val="004E7C78"/>
    <w:rsid w:val="005063BE"/>
    <w:rsid w:val="00507F71"/>
    <w:rsid w:val="00507FF4"/>
    <w:rsid w:val="00531F82"/>
    <w:rsid w:val="005345A7"/>
    <w:rsid w:val="00543EFB"/>
    <w:rsid w:val="00547183"/>
    <w:rsid w:val="00557C38"/>
    <w:rsid w:val="0056539A"/>
    <w:rsid w:val="00574CA2"/>
    <w:rsid w:val="005913EC"/>
    <w:rsid w:val="005921CD"/>
    <w:rsid w:val="005968C0"/>
    <w:rsid w:val="005A2BD6"/>
    <w:rsid w:val="005B7C30"/>
    <w:rsid w:val="005C1013"/>
    <w:rsid w:val="005D0707"/>
    <w:rsid w:val="005F5ABE"/>
    <w:rsid w:val="005F70B0"/>
    <w:rsid w:val="005F7B5D"/>
    <w:rsid w:val="006207F9"/>
    <w:rsid w:val="006316D7"/>
    <w:rsid w:val="006437C4"/>
    <w:rsid w:val="00644AF9"/>
    <w:rsid w:val="00660D04"/>
    <w:rsid w:val="00666161"/>
    <w:rsid w:val="00681EE0"/>
    <w:rsid w:val="006940BE"/>
    <w:rsid w:val="006950B1"/>
    <w:rsid w:val="006B39F0"/>
    <w:rsid w:val="006B5ECE"/>
    <w:rsid w:val="006B6267"/>
    <w:rsid w:val="006C1052"/>
    <w:rsid w:val="006C3482"/>
    <w:rsid w:val="006C39ED"/>
    <w:rsid w:val="006C66DE"/>
    <w:rsid w:val="006D36F2"/>
    <w:rsid w:val="006D644D"/>
    <w:rsid w:val="006D6888"/>
    <w:rsid w:val="006E24AA"/>
    <w:rsid w:val="006E2FAC"/>
    <w:rsid w:val="006F5AC0"/>
    <w:rsid w:val="00714325"/>
    <w:rsid w:val="00744E50"/>
    <w:rsid w:val="00756B3B"/>
    <w:rsid w:val="00774101"/>
    <w:rsid w:val="0078197E"/>
    <w:rsid w:val="00783BAD"/>
    <w:rsid w:val="007D181E"/>
    <w:rsid w:val="007E3DFF"/>
    <w:rsid w:val="007F08AA"/>
    <w:rsid w:val="007F4394"/>
    <w:rsid w:val="007F4423"/>
    <w:rsid w:val="00804DF9"/>
    <w:rsid w:val="00813A41"/>
    <w:rsid w:val="0081690B"/>
    <w:rsid w:val="00830077"/>
    <w:rsid w:val="008350B3"/>
    <w:rsid w:val="0084192B"/>
    <w:rsid w:val="00847D0B"/>
    <w:rsid w:val="0085124E"/>
    <w:rsid w:val="00863730"/>
    <w:rsid w:val="008810EC"/>
    <w:rsid w:val="00882FCB"/>
    <w:rsid w:val="008971D1"/>
    <w:rsid w:val="008A38BB"/>
    <w:rsid w:val="008A395E"/>
    <w:rsid w:val="008A59FA"/>
    <w:rsid w:val="008B363E"/>
    <w:rsid w:val="008B4152"/>
    <w:rsid w:val="008C3ED9"/>
    <w:rsid w:val="008C7BAE"/>
    <w:rsid w:val="008C7CD0"/>
    <w:rsid w:val="008F0F82"/>
    <w:rsid w:val="008F73FB"/>
    <w:rsid w:val="008F74B0"/>
    <w:rsid w:val="009016C1"/>
    <w:rsid w:val="0091464D"/>
    <w:rsid w:val="009152A8"/>
    <w:rsid w:val="00942BD8"/>
    <w:rsid w:val="00952AB1"/>
    <w:rsid w:val="009541D8"/>
    <w:rsid w:val="00977EFD"/>
    <w:rsid w:val="009A10DA"/>
    <w:rsid w:val="009A140C"/>
    <w:rsid w:val="009A2F68"/>
    <w:rsid w:val="009A7594"/>
    <w:rsid w:val="009C2E35"/>
    <w:rsid w:val="009C4A98"/>
    <w:rsid w:val="009C6682"/>
    <w:rsid w:val="009D3ACD"/>
    <w:rsid w:val="009D75CE"/>
    <w:rsid w:val="009E31FD"/>
    <w:rsid w:val="009E4A5C"/>
    <w:rsid w:val="009E71D3"/>
    <w:rsid w:val="009F028C"/>
    <w:rsid w:val="00A06691"/>
    <w:rsid w:val="00A11BF6"/>
    <w:rsid w:val="00A12C16"/>
    <w:rsid w:val="00A2037C"/>
    <w:rsid w:val="00A2277A"/>
    <w:rsid w:val="00A255C6"/>
    <w:rsid w:val="00A649D2"/>
    <w:rsid w:val="00A6738D"/>
    <w:rsid w:val="00A75E8D"/>
    <w:rsid w:val="00A87B53"/>
    <w:rsid w:val="00A94CC9"/>
    <w:rsid w:val="00A94E32"/>
    <w:rsid w:val="00A95536"/>
    <w:rsid w:val="00AA5E3A"/>
    <w:rsid w:val="00AB1F2A"/>
    <w:rsid w:val="00AC6B85"/>
    <w:rsid w:val="00AD6706"/>
    <w:rsid w:val="00AE12B5"/>
    <w:rsid w:val="00AE1A89"/>
    <w:rsid w:val="00AE5CE6"/>
    <w:rsid w:val="00AE5EF5"/>
    <w:rsid w:val="00B079B7"/>
    <w:rsid w:val="00B1033B"/>
    <w:rsid w:val="00B10770"/>
    <w:rsid w:val="00B5531F"/>
    <w:rsid w:val="00B701A2"/>
    <w:rsid w:val="00B73F9D"/>
    <w:rsid w:val="00B8487A"/>
    <w:rsid w:val="00B8500C"/>
    <w:rsid w:val="00B91333"/>
    <w:rsid w:val="00B97A54"/>
    <w:rsid w:val="00BA49BD"/>
    <w:rsid w:val="00BC38F6"/>
    <w:rsid w:val="00BC3D1E"/>
    <w:rsid w:val="00BC4CD6"/>
    <w:rsid w:val="00BC7F9D"/>
    <w:rsid w:val="00C0452E"/>
    <w:rsid w:val="00C12C0B"/>
    <w:rsid w:val="00C14705"/>
    <w:rsid w:val="00C3014C"/>
    <w:rsid w:val="00C52DAA"/>
    <w:rsid w:val="00C81141"/>
    <w:rsid w:val="00C868DE"/>
    <w:rsid w:val="00C90BAE"/>
    <w:rsid w:val="00CA2CD6"/>
    <w:rsid w:val="00CA5E15"/>
    <w:rsid w:val="00CA6F96"/>
    <w:rsid w:val="00CB4DF0"/>
    <w:rsid w:val="00CB5333"/>
    <w:rsid w:val="00CB7486"/>
    <w:rsid w:val="00CB7FA5"/>
    <w:rsid w:val="00CD2479"/>
    <w:rsid w:val="00CF7C60"/>
    <w:rsid w:val="00D022DF"/>
    <w:rsid w:val="00D166A3"/>
    <w:rsid w:val="00D2118F"/>
    <w:rsid w:val="00D2644E"/>
    <w:rsid w:val="00D26580"/>
    <w:rsid w:val="00D37C95"/>
    <w:rsid w:val="00D4690E"/>
    <w:rsid w:val="00D60C39"/>
    <w:rsid w:val="00D660EC"/>
    <w:rsid w:val="00D675F4"/>
    <w:rsid w:val="00D82ADF"/>
    <w:rsid w:val="00D90B36"/>
    <w:rsid w:val="00DB1AE1"/>
    <w:rsid w:val="00DD0B24"/>
    <w:rsid w:val="00DE1475"/>
    <w:rsid w:val="00DE1C16"/>
    <w:rsid w:val="00E0014C"/>
    <w:rsid w:val="00E06662"/>
    <w:rsid w:val="00E11F52"/>
    <w:rsid w:val="00E1328E"/>
    <w:rsid w:val="00E32805"/>
    <w:rsid w:val="00E40F7A"/>
    <w:rsid w:val="00E62BF6"/>
    <w:rsid w:val="00E702FC"/>
    <w:rsid w:val="00E7322A"/>
    <w:rsid w:val="00E8348B"/>
    <w:rsid w:val="00E85804"/>
    <w:rsid w:val="00E87354"/>
    <w:rsid w:val="00E942CC"/>
    <w:rsid w:val="00E95C18"/>
    <w:rsid w:val="00E97F89"/>
    <w:rsid w:val="00EB23F8"/>
    <w:rsid w:val="00EB5928"/>
    <w:rsid w:val="00EC3CDB"/>
    <w:rsid w:val="00F05EE6"/>
    <w:rsid w:val="00F11F7B"/>
    <w:rsid w:val="00F200A5"/>
    <w:rsid w:val="00F36FE0"/>
    <w:rsid w:val="00F52A7E"/>
    <w:rsid w:val="00F82FF0"/>
    <w:rsid w:val="00F85E87"/>
    <w:rsid w:val="00F90516"/>
    <w:rsid w:val="00FB1580"/>
    <w:rsid w:val="00FB4C7E"/>
    <w:rsid w:val="00FB7320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4757A"/>
  <w15:docId w15:val="{8FDCDE42-364F-42B0-BC33-6753314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016F6D"/>
    <w:pPr>
      <w:spacing w:after="6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Style1">
    <w:name w:val="Style1"/>
    <w:basedOn w:val="Heading1"/>
    <w:qFormat/>
    <w:rsid w:val="00016F6D"/>
  </w:style>
  <w:style w:type="paragraph" w:customStyle="1" w:styleId="Style2">
    <w:name w:val="Style2"/>
    <w:basedOn w:val="Normal"/>
    <w:next w:val="Heading1"/>
    <w:qFormat/>
    <w:rsid w:val="00016F6D"/>
    <w:rPr>
      <w:color w:val="44546A" w:themeColor="text2"/>
      <w:sz w:val="28"/>
    </w:rPr>
  </w:style>
  <w:style w:type="paragraph" w:customStyle="1" w:styleId="Style3">
    <w:name w:val="Style3"/>
    <w:basedOn w:val="Heading1"/>
    <w:qFormat/>
    <w:rsid w:val="0001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do\Downloads\IC-Simple-Gantt-Chart-1097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AB3EC3-BEDE-F441-AA3A-DAE84FB9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IC-Simple-Gantt-Chart-10975_WORD.dotx</Template>
  <TotalTime>80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Jaidon Lybbert</dc:creator>
  <cp:keywords/>
  <dc:description/>
  <cp:lastModifiedBy>Jaidon Lybbert</cp:lastModifiedBy>
  <cp:revision>3</cp:revision>
  <cp:lastPrinted>2023-01-13T02:34:00Z</cp:lastPrinted>
  <dcterms:created xsi:type="dcterms:W3CDTF">2023-01-13T01:26:00Z</dcterms:created>
  <dcterms:modified xsi:type="dcterms:W3CDTF">2023-01-13T02:48:00Z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